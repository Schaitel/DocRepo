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4829"/>
        <w:gridCol w:w="4197"/>
      </w:tblGrid>
      <w:tr xmlns:wp14="http://schemas.microsoft.com/office/word/2010/wordml" w:rsidRPr="002544B1" w:rsidR="00D92B95" w:rsidTr="006C08A0" w14:paraId="614BCB59" wp14:textId="77777777">
        <w:tc>
          <w:tcPr>
            <w:tcW w:w="5013" w:type="dxa"/>
            <w:vAlign w:val="bottom"/>
          </w:tcPr>
          <w:p w:rsidRPr="002544B1" w:rsidR="00C84833" w:rsidP="00C84833" w:rsidRDefault="002A4AD7" w14:paraId="3AD1B3BF" wp14:textId="77777777">
            <w:pPr>
              <w:pStyle w:val="Ttulo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nome:"/>
                <w:tag w:val="Insira o nome:"/>
                <w:id w:val="1306818671"/>
                <w:placeholder>
                  <w:docPart w:val="CCADBBE31EDD49E9BD66C39C303F566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B16ADC">
                  <w:rPr>
                    <w:lang w:val="pt-BR"/>
                  </w:rPr>
                  <w:t>Willian</w:t>
                </w:r>
              </w:sdtContent>
            </w:sdt>
            <w:r w:rsidRPr="002544B1" w:rsidR="00D92B95">
              <w:rPr>
                <w:lang w:val="pt-BR" w:bidi="pt-BR"/>
              </w:rPr>
              <w:br/>
            </w:r>
            <w:sdt>
              <w:sdtPr>
                <w:rPr>
                  <w:lang w:val="pt-BR"/>
                </w:rPr>
                <w:alias w:val="Insira sobrenome:"/>
                <w:tag w:val="Insira sobrenome:"/>
                <w:id w:val="-1656595288"/>
                <w:placeholder>
                  <w:docPart w:val="8287427244C24B0A88A70E8C7D47415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B16ADC">
                  <w:rPr>
                    <w:lang w:val="pt-BR"/>
                  </w:rPr>
                  <w:t>Schaitel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elacomgrade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791"/>
              <w:gridCol w:w="406"/>
            </w:tblGrid>
            <w:tr w:rsidRPr="002544B1" w:rsidR="00932D92" w:rsidTr="00B16ADC" w14:paraId="4DE80897" wp14:textId="77777777">
              <w:tc>
                <w:tcPr>
                  <w:tcW w:w="379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Pr="002544B1" w:rsidR="004E2970" w:rsidP="00B16ADC" w:rsidRDefault="002A4AD7" w14:paraId="0665281B" wp14:textId="77777777">
                  <w:pPr>
                    <w:pStyle w:val="Informaesdecontato"/>
                    <w:ind w:left="-305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o endereço:"/>
                      <w:tag w:val="Insira o endereço:"/>
                      <w:id w:val="966779368"/>
                      <w:placeholder>
                        <w:docPart w:val="C98DFEBED20547A9A24381D620B2465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B16ADC">
                        <w:rPr>
                          <w:lang w:val="pt-BR"/>
                        </w:rPr>
                        <w:t xml:space="preserve">Rua Humberto Busato, </w:t>
                      </w:r>
                      <w:r w:rsidR="00056493">
                        <w:rPr>
                          <w:lang w:val="pt-BR"/>
                        </w:rPr>
                        <w:t>3</w:t>
                      </w:r>
                      <w:r w:rsidR="00B16ADC">
                        <w:rPr>
                          <w:lang w:val="pt-BR"/>
                        </w:rPr>
                        <w:t>42, Ap 407 A</w:t>
                      </w:r>
                    </w:sdtContent>
                  </w:sdt>
                </w:p>
              </w:tc>
              <w:tc>
                <w:tcPr>
                  <w:tcW w:w="40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Pr="002544B1" w:rsidR="00932D92" w:rsidP="00932D92" w:rsidRDefault="00932D92" w14:paraId="672A6659" wp14:textId="77777777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666518E8" wp14:editId="4F797597">
                            <wp:extent cx="118872" cy="118872"/>
                            <wp:effectExtent l="0" t="0" r="0" b="0"/>
                            <wp:docPr id="8" name="Ícone de endereços" descr="Ícone de endereços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1D445131">
                          <v:shape id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Ícone de endereços" coordsize="2846,2833" o:spid="_x0000_s1026" fillcolor="#007fa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zBbEFWsOAACGSAAADgAAAAAAAAAAAAAAAAAuAgAAZHJzL2Uyb0Rv&#10;Yy54bWxQSwECLQAUAAYACAAAACEAgI4/2tgAAAADAQAADwAAAAAAAAAAAAAAAADFEAAAZHJzL2Rv&#10;d25yZXYueG1sUEsFBgAAAAAEAAQA8wAAAMoRAAAAAA==&#10;" w14:anchorId="6E872BD7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Pr="002544B1" w:rsidR="00932D92" w:rsidTr="00B16ADC" w14:paraId="209CE3DE" wp14:textId="77777777">
              <w:sdt>
                <w:sdtPr>
                  <w:rPr>
                    <w:lang w:val="pt-BR"/>
                  </w:rPr>
                  <w:alias w:val="Insira o telefone:"/>
                  <w:tag w:val="Insira o telefone:"/>
                  <w:id w:val="-1849400302"/>
                  <w:placeholder>
                    <w:docPart w:val="96349A0CBE1140C6AE8BA39C4EE322B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Pr="002544B1" w:rsidR="00932D92" w:rsidP="00932D92" w:rsidRDefault="00B16ADC" w14:paraId="50553B85" wp14:textId="77777777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(49) 988296922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Pr="002544B1" w:rsidR="00932D92" w:rsidP="00932D92" w:rsidRDefault="00932D92" w14:paraId="0A37501D" wp14:textId="77777777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01A0FE9F" wp14:editId="1854C84C">
                            <wp:extent cx="109728" cy="109728"/>
                            <wp:effectExtent l="0" t="0" r="5080" b="5080"/>
                            <wp:docPr id="31" name="Ícone de telefone" descr="Ícone de telef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4FA7E9F7">
                          <v:shape id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Ícone de telefone" coordsize="2552,2616" o:spid="_x0000_s1026" fillcolor="#007fa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Dg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k46w4LwLAACfNgAADgAAAAAAAAAAAAAAAAAuAgAAZHJzL2Uyb0RvYy54&#10;bWxQSwECLQAUAAYACAAAACEAQ0+n4NgAAAADAQAADwAAAAAAAAAAAAAAAAAWDgAAZHJzL2Rvd25y&#10;ZXYueG1sUEsFBgAAAAAEAAQA8wAAABsPAAAAAA==&#10;" w14:anchorId="55226C7A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Pr="002544B1" w:rsidR="00932D92" w:rsidTr="00B16ADC" w14:paraId="33EBCFA5" wp14:textId="77777777">
              <w:sdt>
                <w:sdtPr>
                  <w:rPr>
                    <w:lang w:val="pt-BR"/>
                  </w:rPr>
                  <w:alias w:val="Insira o email:"/>
                  <w:tag w:val="Insira o email:"/>
                  <w:id w:val="-675184368"/>
                  <w:placeholder>
                    <w:docPart w:val="1F21DD79A44D469492049CB392C8498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:rsidRPr="002544B1" w:rsidR="00932D92" w:rsidP="00932D92" w:rsidRDefault="00B16ADC" w14:paraId="33CE495E" wp14:textId="77777777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willianschaitel@live.com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:rsidRPr="002544B1" w:rsidR="00932D92" w:rsidP="00932D92" w:rsidRDefault="007307A3" w14:paraId="5DAB6C7B" wp14:textId="77777777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0794B75F" wp14:editId="6F4B797C">
                            <wp:extent cx="137160" cy="91440"/>
                            <wp:effectExtent l="0" t="0" r="0" b="3810"/>
                            <wp:docPr id="5" name="Forma livr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38DFA101">
                          <v:shape id="Forma livre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Ícone de email" coordsize="120,80" o:spid="_x0000_s1026" fillcolor="#007fa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ZBZAUAAKc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" w14:anchorId="2158054A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verticies="t" aspectratio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Pr="002544B1" w:rsidR="00D92B95" w:rsidP="009D3336" w:rsidRDefault="00D92B95" w14:paraId="02EB378F" wp14:textId="77777777">
            <w:pPr>
              <w:pStyle w:val="Cabealho"/>
              <w:rPr>
                <w:lang w:val="pt-BR"/>
              </w:rPr>
            </w:pPr>
          </w:p>
        </w:tc>
      </w:tr>
    </w:tbl>
    <w:p xmlns:wp14="http://schemas.microsoft.com/office/word/2010/wordml" w:rsidRPr="002544B1" w:rsidR="00AD13CB" w:rsidP="00AD13CB" w:rsidRDefault="002A4AD7" w14:paraId="0A321E7F" wp14:textId="77777777">
      <w:pPr>
        <w:pStyle w:val="Ttulo1"/>
        <w:rPr>
          <w:lang w:val="pt-BR"/>
        </w:rPr>
      </w:pPr>
      <w:sdt>
        <w:sdtPr>
          <w:rPr>
            <w:lang w:val="pt-BR"/>
          </w:rPr>
          <w:alias w:val="Habilidades:"/>
          <w:tag w:val="Habilidades:"/>
          <w:id w:val="-891506033"/>
          <w:placeholder>
            <w:docPart w:val="34F97D3BDF5A40569E0157F9B1BEA918"/>
          </w:placeholder>
          <w:temporary/>
          <w:showingPlcHdr/>
        </w:sdtPr>
        <w:sdtEndPr/>
        <w:sdtContent>
          <w:r w:rsidRPr="002544B1" w:rsidR="004937AE">
            <w:rPr>
              <w:lang w:val="pt-BR" w:bidi="pt-BR"/>
            </w:rPr>
            <w:t>Habilidades</w:t>
          </w:r>
        </w:sdtContent>
      </w:sdt>
    </w:p>
    <w:tbl>
      <w:tblPr>
        <w:tblStyle w:val="Tabelacomgrade"/>
        <w:tblW w:w="24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506"/>
      </w:tblGrid>
      <w:tr xmlns:wp14="http://schemas.microsoft.com/office/word/2010/wordml" w:rsidRPr="002544B1" w:rsidR="00366C46" w:rsidTr="6C166BD7" w14:paraId="7BD17B19" wp14:textId="77777777">
        <w:tc>
          <w:tcPr>
            <w:tcW w:w="4505" w:type="dxa"/>
            <w:tcMar/>
          </w:tcPr>
          <w:p w:rsidRPr="002544B1" w:rsidR="00366C46" w:rsidP="00BC7376" w:rsidRDefault="00366C46" w14:paraId="2681659D" wp14:textId="77777777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Fácil aprendizagem</w:t>
            </w:r>
          </w:p>
          <w:p w:rsidR="00366C46" w:rsidP="00366C46" w:rsidRDefault="00366C46" w14:paraId="29709D79" wp14:textId="77777777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Proativo</w:t>
            </w:r>
          </w:p>
          <w:p w:rsidR="00366C46" w:rsidP="6C166BD7" w:rsidRDefault="00366C46" w14:paraId="0A2E0538" wp14:textId="02BB5F04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 w:rsidRPr="6C166BD7" w:rsidR="6C166BD7">
              <w:rPr>
                <w:lang w:val="pt-BR"/>
              </w:rPr>
              <w:t>Esforçado</w:t>
            </w:r>
          </w:p>
          <w:p w:rsidRPr="002544B1" w:rsidR="00366C46" w:rsidP="00366C46" w:rsidRDefault="00366C46" w14:paraId="7F322A76" wp14:textId="77777777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Organizado</w:t>
            </w:r>
          </w:p>
        </w:tc>
        <w:bookmarkStart w:name="_GoBack" w:id="0"/>
        <w:bookmarkEnd w:id="0"/>
      </w:tr>
    </w:tbl>
    <w:p xmlns:wp14="http://schemas.microsoft.com/office/word/2010/wordml" w:rsidRPr="002544B1" w:rsidR="005B1D68" w:rsidP="004937AE" w:rsidRDefault="002A4AD7" w14:paraId="18F261B8" wp14:textId="77777777">
      <w:pPr>
        <w:pStyle w:val="Ttulo1"/>
        <w:rPr>
          <w:lang w:val="pt-BR"/>
        </w:rPr>
      </w:pPr>
      <w:sdt>
        <w:sdtPr>
          <w:id w:val="-898354009"/>
          <w:alias w:val="Experiência:"/>
          <w:tag w:val="Experiência:"/>
          <w:temporary/>
          <w:showingPlcHdr/>
          <w:placeholder>
            <w:docPart w:val="1FA9271F5D944AA28E9010CBC593831E"/>
          </w:placeholder>
          <w:rPr>
            <w:lang w:val="pt-BR"/>
          </w:rPr>
        </w:sdtPr>
        <w:sdtContent>
          <w:r w:rsidRPr="2CF0AA7E" w:rsidR="2CF0AA7E">
            <w:rPr>
              <w:lang w:val="pt-BR" w:bidi="pt-BR"/>
            </w:rPr>
            <w:t>Experiência</w:t>
          </w:r>
        </w:sdtContent>
      </w:sdt>
    </w:p>
    <w:p w:rsidR="2CF0AA7E" w:rsidP="2CF0AA7E" w:rsidRDefault="2CF0AA7E" w14:noSpellErr="1" w14:paraId="375F242A" w14:textId="4F4B0CFA">
      <w:pPr>
        <w:pStyle w:val="Ttulo3"/>
        <w:bidi w:val="0"/>
        <w:spacing w:before="0" w:beforeAutospacing="off" w:after="0" w:afterAutospacing="off" w:line="259" w:lineRule="auto"/>
        <w:ind w:left="0" w:right="0"/>
        <w:jc w:val="left"/>
        <w:rPr>
          <w:lang w:val="pt-BR"/>
        </w:rPr>
      </w:pPr>
      <w:r w:rsidRPr="2CF0AA7E" w:rsidR="2CF0AA7E">
        <w:rPr>
          <w:lang w:val="pt-BR"/>
        </w:rPr>
        <w:t>0</w:t>
      </w:r>
      <w:r w:rsidRPr="2CF0AA7E" w:rsidR="2CF0AA7E">
        <w:rPr>
          <w:lang w:val="pt-BR"/>
        </w:rPr>
        <w:t>3</w:t>
      </w:r>
      <w:r w:rsidRPr="2CF0AA7E" w:rsidR="2CF0AA7E">
        <w:rPr>
          <w:lang w:val="pt-BR"/>
        </w:rPr>
        <w:t>/201</w:t>
      </w:r>
      <w:r w:rsidRPr="2CF0AA7E" w:rsidR="2CF0AA7E">
        <w:rPr>
          <w:lang w:val="pt-BR"/>
        </w:rPr>
        <w:t>8</w:t>
      </w:r>
      <w:r w:rsidRPr="2CF0AA7E" w:rsidR="2CF0AA7E">
        <w:rPr>
          <w:lang w:val="pt-BR"/>
        </w:rPr>
        <w:t xml:space="preserve"> – </w:t>
      </w:r>
      <w:r w:rsidRPr="2CF0AA7E" w:rsidR="2CF0AA7E">
        <w:rPr>
          <w:lang w:val="pt-BR"/>
        </w:rPr>
        <w:t>O momento</w:t>
      </w:r>
    </w:p>
    <w:p w:rsidR="2CF0AA7E" w:rsidP="2CF0AA7E" w:rsidRDefault="2CF0AA7E" w14:noSpellErr="1" w14:paraId="3CBFB053" w14:textId="58781462">
      <w:pPr>
        <w:pStyle w:val="Ttulo2"/>
        <w:bidi w:val="0"/>
        <w:spacing w:before="0" w:beforeAutospacing="off" w:after="40" w:afterAutospacing="off" w:line="259" w:lineRule="auto"/>
        <w:ind w:left="0" w:right="0"/>
        <w:jc w:val="left"/>
        <w:rPr>
          <w:lang w:val="pt-BR"/>
        </w:rPr>
      </w:pPr>
      <w:r w:rsidRPr="2CF0AA7E" w:rsidR="2CF0AA7E">
        <w:rPr>
          <w:lang w:val="pt-BR"/>
        </w:rPr>
        <w:t>Analista de Sistemas Jr</w:t>
      </w:r>
      <w:r w:rsidRPr="2CF0AA7E" w:rsidR="2CF0AA7E">
        <w:rPr>
          <w:lang w:val="pt-BR"/>
        </w:rPr>
        <w:t xml:space="preserve"> / </w:t>
      </w:r>
      <w:r w:rsidRPr="2CF0AA7E" w:rsidR="2CF0AA7E">
        <w:rPr>
          <w:rStyle w:val="nfase"/>
          <w:lang w:val="pt-BR"/>
        </w:rPr>
        <w:t>Alfa Transportes</w:t>
      </w:r>
    </w:p>
    <w:p w:rsidR="2CF0AA7E" w:rsidP="2CF0AA7E" w:rsidRDefault="2CF0AA7E" w14:noSpellErr="1" w14:paraId="1BC66419" w14:textId="5E1DEAE2">
      <w:pPr>
        <w:pStyle w:val="Normal"/>
        <w:rPr>
          <w:lang w:val="pt-BR"/>
        </w:rPr>
      </w:pPr>
      <w:r w:rsidRPr="2CF0AA7E" w:rsidR="2CF0AA7E">
        <w:rPr>
          <w:lang w:val="pt-BR"/>
        </w:rPr>
        <w:t xml:space="preserve">Auxílio no suporte/melhorias do sistema </w:t>
      </w:r>
      <w:r w:rsidRPr="2CF0AA7E" w:rsidR="2CF0AA7E">
        <w:rPr>
          <w:lang w:val="pt-BR"/>
        </w:rPr>
        <w:t>interno; Desenvolvimento</w:t>
      </w:r>
      <w:r w:rsidRPr="2CF0AA7E" w:rsidR="2CF0AA7E">
        <w:rPr>
          <w:lang w:val="pt-BR"/>
        </w:rPr>
        <w:t xml:space="preserve"> de pequenos sistemas WEB na Intranet da empresa; </w:t>
      </w:r>
    </w:p>
    <w:p w:rsidR="2CF0AA7E" w:rsidP="2CF0AA7E" w:rsidRDefault="2CF0AA7E" w14:noSpellErr="1" w14:paraId="194A7990" w14:textId="3BFA7254">
      <w:pPr>
        <w:pStyle w:val="Ttulo3"/>
        <w:rPr>
          <w:lang w:val="pt-BR"/>
        </w:rPr>
      </w:pPr>
    </w:p>
    <w:p w:rsidR="2CF0AA7E" w:rsidP="2CF0AA7E" w:rsidRDefault="2CF0AA7E" w14:noSpellErr="1" w14:paraId="0F30F6E8" w14:textId="0A6CA96B">
      <w:pPr>
        <w:pStyle w:val="Ttulo3"/>
        <w:rPr>
          <w:lang w:val="pt-BR"/>
        </w:rPr>
      </w:pPr>
      <w:r w:rsidRPr="2CF0AA7E" w:rsidR="2CF0AA7E">
        <w:rPr>
          <w:lang w:val="pt-BR"/>
        </w:rPr>
        <w:t>09/2015 – 03/2018</w:t>
      </w:r>
    </w:p>
    <w:p xmlns:wp14="http://schemas.microsoft.com/office/word/2010/wordml" w:rsidRPr="002544B1" w:rsidR="0023705D" w:rsidP="00513EFC" w:rsidRDefault="00B77531" w14:paraId="74EE0BA1" wp14:textId="77777777">
      <w:pPr>
        <w:pStyle w:val="Ttulo2"/>
        <w:rPr>
          <w:lang w:val="pt-BR"/>
        </w:rPr>
      </w:pPr>
      <w:r>
        <w:rPr>
          <w:lang w:val="pt-BR"/>
        </w:rPr>
        <w:t>Técnico de apoio ao usuário de informática</w:t>
      </w:r>
      <w:r w:rsidRPr="002544B1" w:rsidR="0095272C">
        <w:rPr>
          <w:lang w:val="pt-BR" w:bidi="pt-BR"/>
        </w:rPr>
        <w:t xml:space="preserve"> / </w:t>
      </w:r>
      <w:r>
        <w:rPr>
          <w:rStyle w:val="nfase"/>
          <w:lang w:val="pt-BR"/>
        </w:rPr>
        <w:t>Unimed Caçador</w:t>
      </w:r>
    </w:p>
    <w:p xmlns:wp14="http://schemas.microsoft.com/office/word/2010/wordml" w:rsidRPr="002544B1" w:rsidR="00B77531" w:rsidP="00D413F9" w:rsidRDefault="00CB222C" w14:paraId="7D4F67EE" wp14:textId="77777777">
      <w:pPr>
        <w:rPr>
          <w:lang w:val="pt-BR"/>
        </w:rPr>
      </w:pPr>
      <w:r>
        <w:rPr>
          <w:lang w:val="pt-BR"/>
        </w:rPr>
        <w:t>Treinamento e a</w:t>
      </w:r>
      <w:r w:rsidR="00B77531">
        <w:rPr>
          <w:lang w:val="pt-BR"/>
        </w:rPr>
        <w:t>uxílio a</w:t>
      </w:r>
      <w:r>
        <w:rPr>
          <w:lang w:val="pt-BR"/>
        </w:rPr>
        <w:t>os usuários na</w:t>
      </w:r>
      <w:r w:rsidR="00B77531">
        <w:rPr>
          <w:lang w:val="pt-BR"/>
        </w:rPr>
        <w:t xml:space="preserve"> </w:t>
      </w:r>
      <w:r>
        <w:rPr>
          <w:lang w:val="pt-BR"/>
        </w:rPr>
        <w:t>utilização</w:t>
      </w:r>
      <w:r w:rsidR="00B77531">
        <w:rPr>
          <w:lang w:val="pt-BR"/>
        </w:rPr>
        <w:t xml:space="preserve"> de sistemas e afins; </w:t>
      </w:r>
      <w:r>
        <w:rPr>
          <w:lang w:val="pt-BR"/>
        </w:rPr>
        <w:t>Formatação e manutenção de computadores; Instalação de hardware; Utilização e manutenção de servidores Linux; Instalação, manutenção e utilização de antivírus Kaspersky;</w:t>
      </w:r>
      <w:r w:rsidR="009F3E1F">
        <w:rPr>
          <w:lang w:val="pt-BR"/>
        </w:rPr>
        <w:t xml:space="preserve"> Utilização de VMware.</w:t>
      </w:r>
    </w:p>
    <w:p xmlns:wp14="http://schemas.microsoft.com/office/word/2010/wordml" w:rsidRPr="002544B1" w:rsidR="00D413F9" w:rsidP="00D413F9" w:rsidRDefault="00CB222C" w14:paraId="64C18C9D" wp14:textId="77777777">
      <w:pPr>
        <w:pStyle w:val="Ttulo3"/>
        <w:rPr>
          <w:lang w:val="pt-BR"/>
        </w:rPr>
      </w:pPr>
      <w:r>
        <w:rPr>
          <w:lang w:val="pt-BR"/>
        </w:rPr>
        <w:t>05/2014</w:t>
      </w:r>
      <w:r w:rsidRPr="002544B1" w:rsidR="00D413F9">
        <w:rPr>
          <w:lang w:val="pt-BR" w:bidi="pt-BR"/>
        </w:rPr>
        <w:t xml:space="preserve"> – </w:t>
      </w:r>
      <w:r>
        <w:rPr>
          <w:lang w:val="pt-BR" w:bidi="pt-BR"/>
        </w:rPr>
        <w:t>08/2015</w:t>
      </w:r>
    </w:p>
    <w:p xmlns:wp14="http://schemas.microsoft.com/office/word/2010/wordml" w:rsidRPr="002544B1" w:rsidR="00D413F9" w:rsidP="00513EFC" w:rsidRDefault="00CB222C" w14:paraId="30C6C059" wp14:textId="77777777">
      <w:pPr>
        <w:pStyle w:val="Ttulo2"/>
        <w:rPr>
          <w:lang w:val="pt-BR"/>
        </w:rPr>
      </w:pPr>
      <w:r>
        <w:rPr>
          <w:lang w:val="pt-BR"/>
        </w:rPr>
        <w:t>Estagiário do setor de TI</w:t>
      </w:r>
      <w:r w:rsidRPr="002544B1" w:rsidR="0095272C">
        <w:rPr>
          <w:lang w:val="pt-BR" w:bidi="pt-BR"/>
        </w:rPr>
        <w:t xml:space="preserve"> / </w:t>
      </w:r>
      <w:r>
        <w:rPr>
          <w:rStyle w:val="nfase"/>
          <w:lang w:val="pt-BR"/>
        </w:rPr>
        <w:t>Adami SA</w:t>
      </w:r>
      <w:r>
        <w:rPr>
          <w:rStyle w:val="nfase"/>
          <w:lang w:val="pt-BR"/>
        </w:rPr>
        <w:tab/>
      </w:r>
    </w:p>
    <w:p xmlns:wp14="http://schemas.microsoft.com/office/word/2010/wordml" w:rsidRPr="002544B1" w:rsidR="00D413F9" w:rsidP="00D413F9" w:rsidRDefault="00CB222C" w14:paraId="2DC96B05" wp14:textId="77777777">
      <w:pPr>
        <w:rPr>
          <w:lang w:val="pt-BR"/>
        </w:rPr>
      </w:pPr>
      <w:r>
        <w:rPr>
          <w:lang w:val="pt-BR"/>
        </w:rPr>
        <w:t>Auxílio aos técnicos do setor de TI nas tarefas diárias; Utilização de servidores Windows (AD, Backup); Formatação e manutenção de computadores; Instalação de hardware;</w:t>
      </w:r>
    </w:p>
    <w:p xmlns:wp14="http://schemas.microsoft.com/office/word/2010/wordml" w:rsidRPr="002544B1" w:rsidR="0070237E" w:rsidP="00725CB5" w:rsidRDefault="002A4AD7" w14:paraId="5242D601" wp14:textId="77777777">
      <w:pPr>
        <w:pStyle w:val="Ttulo1"/>
        <w:rPr>
          <w:lang w:val="pt-BR"/>
        </w:rPr>
      </w:pPr>
      <w:sdt>
        <w:sdtPr>
          <w:rPr>
            <w:lang w:val="pt-BR"/>
          </w:rPr>
          <w:alias w:val="Educação:"/>
          <w:tag w:val="Educação:"/>
          <w:id w:val="543866955"/>
          <w:placeholder>
            <w:docPart w:val="B347B8796994431884C648A9388564E6"/>
          </w:placeholder>
          <w:temporary/>
          <w:showingPlcHdr/>
        </w:sdtPr>
        <w:sdtEndPr/>
        <w:sdtContent>
          <w:r w:rsidRPr="002544B1" w:rsidR="0070237E">
            <w:rPr>
              <w:lang w:val="pt-BR" w:bidi="pt-BR"/>
            </w:rPr>
            <w:t>Educação</w:t>
          </w:r>
        </w:sdtContent>
      </w:sdt>
    </w:p>
    <w:p xmlns:wp14="http://schemas.microsoft.com/office/word/2010/wordml" w:rsidRPr="002544B1" w:rsidR="0070237E" w:rsidP="0070237E" w:rsidRDefault="00366C46" w14:paraId="1AFD2E41" wp14:textId="77777777">
      <w:pPr>
        <w:pStyle w:val="Ttulo3"/>
        <w:rPr>
          <w:lang w:val="pt-BR"/>
        </w:rPr>
      </w:pPr>
      <w:r>
        <w:rPr>
          <w:lang w:val="pt-BR"/>
        </w:rPr>
        <w:t>2014 - Cursando</w:t>
      </w:r>
    </w:p>
    <w:p xmlns:wp14="http://schemas.microsoft.com/office/word/2010/wordml" w:rsidR="0070237E" w:rsidP="00513EFC" w:rsidRDefault="00366C46" w14:paraId="035B6DA1" wp14:textId="77777777">
      <w:pPr>
        <w:pStyle w:val="Ttulo2"/>
        <w:rPr>
          <w:rStyle w:val="nfase"/>
          <w:lang w:val="pt-BR"/>
        </w:rPr>
      </w:pPr>
      <w:r>
        <w:rPr>
          <w:lang w:val="pt-BR"/>
        </w:rPr>
        <w:t>Sistemas de Informação</w:t>
      </w:r>
      <w:r w:rsidRPr="002544B1" w:rsidR="0095272C">
        <w:rPr>
          <w:lang w:val="pt-BR" w:bidi="pt-BR"/>
        </w:rPr>
        <w:t xml:space="preserve"> / </w:t>
      </w:r>
      <w:r>
        <w:rPr>
          <w:rStyle w:val="nfase"/>
          <w:lang w:val="pt-BR"/>
        </w:rPr>
        <w:t>UNIARP</w:t>
      </w:r>
    </w:p>
    <w:p xmlns:wp14="http://schemas.microsoft.com/office/word/2010/wordml" w:rsidRPr="002544B1" w:rsidR="00366C46" w:rsidP="00513EFC" w:rsidRDefault="00366C46" w14:paraId="6A05A809" wp14:textId="77777777">
      <w:pPr>
        <w:pStyle w:val="Ttulo2"/>
        <w:rPr>
          <w:lang w:val="pt-BR"/>
        </w:rPr>
      </w:pPr>
    </w:p>
    <w:p xmlns:wp14="http://schemas.microsoft.com/office/word/2010/wordml" w:rsidRPr="002544B1" w:rsidR="0070237E" w:rsidP="0070237E" w:rsidRDefault="00366C46" w14:paraId="0EFD7519" wp14:textId="77777777">
      <w:pPr>
        <w:pStyle w:val="Ttulo3"/>
        <w:rPr>
          <w:lang w:val="pt-BR"/>
        </w:rPr>
      </w:pPr>
      <w:r>
        <w:rPr>
          <w:lang w:val="pt-BR"/>
        </w:rPr>
        <w:t>2012 -</w:t>
      </w:r>
      <w:r w:rsidRPr="002544B1" w:rsidR="0070237E">
        <w:rPr>
          <w:lang w:val="pt-BR" w:bidi="pt-BR"/>
        </w:rPr>
        <w:t xml:space="preserve"> </w:t>
      </w:r>
      <w:r>
        <w:rPr>
          <w:lang w:val="pt-BR"/>
        </w:rPr>
        <w:t>2014</w:t>
      </w:r>
    </w:p>
    <w:p xmlns:wp14="http://schemas.microsoft.com/office/word/2010/wordml" w:rsidRPr="002544B1" w:rsidR="0070237E" w:rsidP="2CF0AA7E" w:rsidRDefault="00366C46" w14:paraId="083F220F" wp14:textId="77777777" wp14:noSpellErr="1">
      <w:pPr>
        <w:pStyle w:val="Ttulo2"/>
        <w:rPr>
          <w:lang w:val="pt-BR"/>
        </w:rPr>
      </w:pPr>
      <w:r w:rsidRPr="2CF0AA7E" w:rsidR="2CF0AA7E">
        <w:rPr>
          <w:lang w:val="pt-BR"/>
        </w:rPr>
        <w:t>Técnico em manutenção e suporte em informática</w:t>
      </w:r>
      <w:r w:rsidRPr="2CF0AA7E" w:rsidR="2CF0AA7E">
        <w:rPr>
          <w:lang w:val="pt-BR" w:bidi="pt-BR"/>
        </w:rPr>
        <w:t xml:space="preserve"> / </w:t>
      </w:r>
      <w:r w:rsidRPr="2CF0AA7E" w:rsidR="2CF0AA7E">
        <w:rPr>
          <w:rStyle w:val="nfase"/>
          <w:lang w:val="pt-BR"/>
        </w:rPr>
        <w:t>SENAI</w:t>
      </w:r>
    </w:p>
    <w:p w:rsidR="2CF0AA7E" w:rsidP="2CF0AA7E" w:rsidRDefault="2CF0AA7E" w14:noSpellErr="1" w14:paraId="469F820E" w14:textId="5E5F9A47">
      <w:pPr>
        <w:pStyle w:val="Ttulo2"/>
        <w:rPr>
          <w:rStyle w:val="nfase"/>
          <w:lang w:val="pt-BR"/>
        </w:rPr>
      </w:pPr>
    </w:p>
    <w:p w:rsidR="2CF0AA7E" w:rsidP="2CF0AA7E" w:rsidRDefault="2CF0AA7E" w14:paraId="39C1E6AF" w14:textId="5BF71AF7">
      <w:pPr>
        <w:pStyle w:val="Ttulo3"/>
        <w:rPr>
          <w:lang w:val="pt-BR"/>
        </w:rPr>
      </w:pPr>
      <w:r w:rsidRPr="2CF0AA7E" w:rsidR="2CF0AA7E">
        <w:rPr>
          <w:lang w:val="pt-BR"/>
        </w:rPr>
        <w:t>201</w:t>
      </w:r>
      <w:r w:rsidRPr="2CF0AA7E" w:rsidR="2CF0AA7E">
        <w:rPr>
          <w:lang w:val="pt-BR"/>
        </w:rPr>
        <w:t>8</w:t>
      </w:r>
      <w:r w:rsidRPr="2CF0AA7E" w:rsidR="2CF0AA7E">
        <w:rPr>
          <w:lang w:val="pt-BR"/>
        </w:rPr>
        <w:t xml:space="preserve"> - 201</w:t>
      </w:r>
      <w:r w:rsidRPr="2CF0AA7E" w:rsidR="2CF0AA7E">
        <w:rPr>
          <w:lang w:val="pt-BR"/>
        </w:rPr>
        <w:t>8</w:t>
      </w:r>
    </w:p>
    <w:p w:rsidR="2CF0AA7E" w:rsidP="2CF0AA7E" w:rsidRDefault="2CF0AA7E" w14:paraId="20402BF3" w14:textId="18D1209D">
      <w:pPr>
        <w:pStyle w:val="Ttulo2"/>
        <w:rPr>
          <w:b w:val="0"/>
          <w:bCs w:val="0"/>
          <w:lang w:val="pt-BR"/>
        </w:rPr>
      </w:pPr>
      <w:r w:rsidRPr="2CF0AA7E" w:rsidR="2CF0AA7E">
        <w:rPr>
          <w:noProof w:val="0"/>
          <w:lang w:val="pt-BR"/>
        </w:rPr>
        <w:t>Curso de Qualificação/FIC: Programador Web</w:t>
      </w:r>
      <w:r w:rsidRPr="2CF0AA7E" w:rsidR="2CF0AA7E">
        <w:rPr>
          <w:lang w:val="pt-BR"/>
        </w:rPr>
        <w:t xml:space="preserve"> / </w:t>
      </w:r>
      <w:r w:rsidRPr="2CF0AA7E" w:rsidR="2CF0AA7E">
        <w:rPr>
          <w:rStyle w:val="nfase"/>
          <w:lang w:val="pt-BR"/>
        </w:rPr>
        <w:t>IFSC Caçador</w:t>
      </w:r>
    </w:p>
    <w:sectPr w:rsidRPr="002544B1" w:rsidR="00BC7376" w:rsidSect="00AC6CDA">
      <w:footerReference w:type="default" r:id="rId9"/>
      <w:pgSz w:w="11906" w:h="16838" w:orient="portrait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A4AD7" w:rsidP="00725803" w:rsidRDefault="002A4AD7" w14:paraId="72A3D3EC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2A4AD7" w:rsidP="00725803" w:rsidRDefault="002A4AD7" w14:paraId="0D0B940D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Pr="002544B1" w:rsidR="005A4A49" w:rsidRDefault="005A4A49" w14:paraId="2903CBC8" wp14:textId="77777777">
        <w:pPr>
          <w:pStyle w:val="Rodap"/>
          <w:rPr>
            <w:lang w:val="pt-BR"/>
          </w:rPr>
        </w:pPr>
        <w:r w:rsidRPr="002544B1">
          <w:rPr>
            <w:lang w:val="pt-BR" w:bidi="pt-BR"/>
          </w:rPr>
          <w:fldChar w:fldCharType="begin"/>
        </w:r>
        <w:r w:rsidRPr="002544B1">
          <w:rPr>
            <w:lang w:val="pt-BR" w:bidi="pt-BR"/>
          </w:rPr>
          <w:instrText xml:space="preserve"> PAGE   \* MERGEFORMAT </w:instrText>
        </w:r>
        <w:r w:rsidRPr="002544B1">
          <w:rPr>
            <w:lang w:val="pt-BR" w:bidi="pt-BR"/>
          </w:rPr>
          <w:fldChar w:fldCharType="separate"/>
        </w:r>
        <w:r w:rsidR="002544B1">
          <w:rPr>
            <w:noProof/>
            <w:lang w:val="pt-BR" w:bidi="pt-BR"/>
          </w:rPr>
          <w:t>2</w:t>
        </w:r>
        <w:r w:rsidRPr="002544B1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A4AD7" w:rsidP="00725803" w:rsidRDefault="002A4AD7" w14:paraId="0E27B00A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2A4AD7" w:rsidP="00725803" w:rsidRDefault="002A4AD7" w14:paraId="60061E4C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ADC"/>
    <w:rsid w:val="00025E77"/>
    <w:rsid w:val="00027312"/>
    <w:rsid w:val="00030EEB"/>
    <w:rsid w:val="00056493"/>
    <w:rsid w:val="000645F2"/>
    <w:rsid w:val="00082F03"/>
    <w:rsid w:val="000835A0"/>
    <w:rsid w:val="000934A2"/>
    <w:rsid w:val="00170294"/>
    <w:rsid w:val="001B0955"/>
    <w:rsid w:val="00227784"/>
    <w:rsid w:val="0023705D"/>
    <w:rsid w:val="00250A31"/>
    <w:rsid w:val="00251C13"/>
    <w:rsid w:val="002544B1"/>
    <w:rsid w:val="002922D0"/>
    <w:rsid w:val="002A4AD7"/>
    <w:rsid w:val="00340B03"/>
    <w:rsid w:val="00366C46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47D8E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3E1F"/>
    <w:rsid w:val="009F6DA0"/>
    <w:rsid w:val="00A01182"/>
    <w:rsid w:val="00AC6CDA"/>
    <w:rsid w:val="00AD13CB"/>
    <w:rsid w:val="00AD3FD8"/>
    <w:rsid w:val="00B16ADC"/>
    <w:rsid w:val="00B370A8"/>
    <w:rsid w:val="00B77531"/>
    <w:rsid w:val="00BC7376"/>
    <w:rsid w:val="00BD669A"/>
    <w:rsid w:val="00C13F2B"/>
    <w:rsid w:val="00C43D65"/>
    <w:rsid w:val="00C84833"/>
    <w:rsid w:val="00C9044F"/>
    <w:rsid w:val="00CB222C"/>
    <w:rsid w:val="00D2420D"/>
    <w:rsid w:val="00D30382"/>
    <w:rsid w:val="00D413F9"/>
    <w:rsid w:val="00D44E50"/>
    <w:rsid w:val="00D90060"/>
    <w:rsid w:val="00D92B95"/>
    <w:rsid w:val="00DF79C9"/>
    <w:rsid w:val="00E03F71"/>
    <w:rsid w:val="00E154B5"/>
    <w:rsid w:val="00E232F0"/>
    <w:rsid w:val="00E52791"/>
    <w:rsid w:val="00E83195"/>
    <w:rsid w:val="00F00A4F"/>
    <w:rsid w:val="00F33CD8"/>
    <w:rsid w:val="00FD1DE2"/>
    <w:rsid w:val="2CF0AA7E"/>
    <w:rsid w:val="6C1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6AB70"/>
  <w15:docId w15:val="{C5157E7C-0BAA-423C-89D9-050719952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color="A6A6A6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380AE7"/>
  </w:style>
  <w:style w:type="character" w:styleId="Ttulo1Char" w:customStyle="1">
    <w:name w:val="Título 1 Char"/>
    <w:basedOn w:val="Fontepargpadro"/>
    <w:link w:val="Ttulo1"/>
    <w:uiPriority w:val="9"/>
    <w:rsid w:val="0052113B"/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Ttulo2Char" w:customStyle="1">
    <w:name w:val="Título 2 Char"/>
    <w:basedOn w:val="Fontepargpadro"/>
    <w:link w:val="Ttulo2"/>
    <w:uiPriority w:val="9"/>
    <w:rsid w:val="0052113B"/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Informaesdecontato" w:customStyle="1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F04D2"/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color="007FAB" w:themeColor="accent1" w:sz="2" w:space="10" w:frame="1"/>
        <w:left w:val="single" w:color="007FAB" w:themeColor="accent1" w:sz="2" w:space="10" w:frame="1"/>
        <w:bottom w:val="single" w:color="007FAB" w:themeColor="accent1" w:sz="2" w:space="10" w:frame="1"/>
        <w:right w:val="single" w:color="007FAB" w:themeColor="accent1" w:sz="2" w:space="10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themeShade="99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themeShade="99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themeShade="99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themeShade="99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themeShade="99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styleId="DataChar" w:customStyle="1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1" w:customStyle="1">
    <w:name w:val="Tabela de Grade 1 Clara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1" w:customStyle="1">
    <w:name w:val="Tabela de Grade 1 Clara - Ênfase 1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1" w:customStyle="1">
    <w:name w:val="Tabela de Grade 1 Clara - Ênfase 2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1" w:customStyle="1">
    <w:name w:val="Tabela de Grade 1 Clara - Ênfase 3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1" w:customStyle="1">
    <w:name w:val="Tabela de Grade 1 Clara - Ênfase 4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1" w:customStyle="1">
    <w:name w:val="Tabela de Grade 1 Clara - Ênfase 5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1" w:customStyle="1">
    <w:name w:val="Tabela de Grade 1 Clara - Ênfase 6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1" w:customStyle="1">
    <w:name w:val="Tabela de Grade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1" w:customStyle="1">
    <w:name w:val="Tabela de Grade 2 - Ênfase 1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1" w:customStyle="1">
    <w:name w:val="Tabela de Grade 2 - Ênfase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1" w:customStyle="1">
    <w:name w:val="Tabela de Grade 2 - Ênfase 3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1" w:customStyle="1">
    <w:name w:val="Tabela de Grade 2 - Ênfase 4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1" w:customStyle="1">
    <w:name w:val="Tabela de Grade 2 - Ênfase 5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1" w:customStyle="1">
    <w:name w:val="Tabela de Grade 2 - Ênfase 6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1" w:customStyle="1">
    <w:name w:val="Tabela de Grade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1" w:customStyle="1">
    <w:name w:val="Tabela de Grade 3 - Ênfase 1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TabeladeGrade3-nfase21" w:customStyle="1">
    <w:name w:val="Tabela de Grade 3 - Ênfase 2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TabeladeGrade3-nfase41" w:customStyle="1">
    <w:name w:val="Tabela de Grade 3 - Ênfase 4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TabeladeGrade3-nfase51" w:customStyle="1">
    <w:name w:val="Tabela de Grade 3 - Ênfase 5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1" w:customStyle="1">
    <w:name w:val="Tabela de Grade 3 - Ênfase 6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table" w:styleId="TabeladeGrade41" w:customStyle="1">
    <w:name w:val="Tabela de Grade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1" w:customStyle="1">
    <w:name w:val="Tabela de Grade 4 - Ênfase 1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1" w:customStyle="1">
    <w:name w:val="Tabela de Grade 4 - Ênfase 2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1" w:customStyle="1">
    <w:name w:val="Tabela de Grade 4 - Ênfase 3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1" w:customStyle="1">
    <w:name w:val="Tabela de Grade 4 - Ênfase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1" w:customStyle="1">
    <w:name w:val="Tabela de Grade 4 - Ênfase 5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1" w:customStyle="1">
    <w:name w:val="Tabela de Grade 4 - Ênfase 6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1" w:customStyle="1">
    <w:name w:val="Tabela de Grade 5 Escura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1" w:customStyle="1">
    <w:name w:val="Tabela de Grade 5 Escura - Ênfase 1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1" w:customStyle="1">
    <w:name w:val="Tabela de Grade 5 Escura - Ênfase 2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1" w:customStyle="1">
    <w:name w:val="Tabela de Grade 5 Escura - Ênfase 4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1" w:customStyle="1">
    <w:name w:val="Tabela de Grade 5 Escura - Ênfase 5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1" w:customStyle="1">
    <w:name w:val="Tabela de Grade 5 Escura - Ênfase 6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1" w:customStyle="1">
    <w:name w:val="Tabela de Grade 6 Colorida1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1" w:customStyle="1">
    <w:name w:val="Tabela de Grade 6 Colorida - Ênfase 1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1" w:customStyle="1">
    <w:name w:val="Tabela de Grade 6 Colorida - Ênfase 21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1" w:customStyle="1">
    <w:name w:val="Tabela de Grade 6 Colorida - Ênfase 41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1" w:customStyle="1">
    <w:name w:val="Tabela de Grade 6 Colorida - Ênfase 51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1" w:customStyle="1">
    <w:name w:val="Tabela de Grade 6 Colorida - Ênfase 61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1" w:customStyle="1">
    <w:name w:val="Tabela de Grade 7 Colorida1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1" w:customStyle="1">
    <w:name w:val="Tabela de Grade 7 Colorida - Ênfase 1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TabeladeGrade7Colorida-nfase21" w:customStyle="1">
    <w:name w:val="Tabela de Grade 7 Colorida - Ênfase 21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TabeladeGrade7Colorida-nfase31" w:customStyle="1">
    <w:name w:val="Tabela de Grade 7 Colorida - Ênfase 31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TabeladeGrade7Colorida-nfase41" w:customStyle="1">
    <w:name w:val="Tabela de Grade 7 Colorida - Ênfase 41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TabeladeGrade7Colorida-nfase51" w:customStyle="1">
    <w:name w:val="Tabela de Grade 7 Colorida - Ênfase 51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1" w:customStyle="1">
    <w:name w:val="Tabela de Grade 7 Colorida - Ênfase 61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6C47D8"/>
    <w:rPr>
      <w:rFonts w:asciiTheme="majorHAnsi" w:hAnsiTheme="majorHAnsi" w:eastAsiaTheme="majorEastAsia" w:cstheme="majorBidi"/>
      <w:color w:val="005E80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C47D8"/>
    <w:rPr>
      <w:rFonts w:asciiTheme="majorHAnsi" w:hAnsiTheme="majorHAnsi" w:eastAsiaTheme="majorEastAsia" w:cstheme="majorBidi"/>
      <w:color w:val="003F55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C47D8"/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eladeLista1Clara1" w:customStyle="1">
    <w:name w:val="Tabela de Lista 1 Clara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1" w:customStyle="1">
    <w:name w:val="Tabela de Lista 1 Clara - Ênfase 1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1" w:customStyle="1">
    <w:name w:val="Tabela de Lista 1 Clara - Ênfase 2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1" w:customStyle="1">
    <w:name w:val="Tabela de Lista 1 Clara - Ênfase 3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1" w:customStyle="1">
    <w:name w:val="Tabela de Lista 1 Clara - Ênfase 4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1" w:customStyle="1">
    <w:name w:val="Tabela de Lista 1 Clara - Ênfase 5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1" w:customStyle="1">
    <w:name w:val="Tabela de Lista 1 Clara - Ênfase 6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1" w:customStyle="1">
    <w:name w:val="Tabela de Lista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1" w:customStyle="1">
    <w:name w:val="Tabela de Lista 2 - Ênfase 1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1" w:customStyle="1">
    <w:name w:val="Tabela de Lista 2 - Ênfase 2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1" w:customStyle="1">
    <w:name w:val="Tabela de Lista 2 - Ênfase 3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1" w:customStyle="1">
    <w:name w:val="Tabela de Lista 2 - Ênfase 4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1" w:customStyle="1">
    <w:name w:val="Tabela de Lista 2 - Ênfase 5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1" w:customStyle="1">
    <w:name w:val="Tabela de Lista 2 - Ênfase 6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1" w:customStyle="1">
    <w:name w:val="Tabela de Lista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1" w:customStyle="1">
    <w:name w:val="Tabela de Lista 3 - Ênfase 1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TabeladeLista3-nfase21" w:customStyle="1">
    <w:name w:val="Tabela de Lista 3 - Ênfase 2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TabeladeLista3-nfase31" w:customStyle="1">
    <w:name w:val="Tabela de Lista 3 - Ênfase 3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TabeladeLista3-nfase41" w:customStyle="1">
    <w:name w:val="Tabela de Lista 3 - Ênfase 4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TabeladeLista3-nfase51" w:customStyle="1">
    <w:name w:val="Tabela de Lista 3 - Ênfase 5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1" w:customStyle="1">
    <w:name w:val="Tabela de Lista 3 - Ênfase 6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TabeladeLista41" w:customStyle="1">
    <w:name w:val="Tabela de Lista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1" w:customStyle="1">
    <w:name w:val="Tabela de Lista 4 - Ênfase 1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1" w:customStyle="1">
    <w:name w:val="Tabela de Lista 4 - Ênfase 2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1" w:customStyle="1">
    <w:name w:val="Tabela de Lista 4 - Ênfase 3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1" w:customStyle="1">
    <w:name w:val="Tabela de Lista 4 - Ênfase 4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1" w:customStyle="1">
    <w:name w:val="Tabela de Lista 4 - Ênfase 5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1" w:customStyle="1">
    <w:name w:val="Tabela de Lista 4 - Ênfase 6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1" w:customStyle="1">
    <w:name w:val="Tabela de Lista 5 Escura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1" w:customStyle="1">
    <w:name w:val="Tabela de Lista 5 Escura - Ênfase 1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1" w:customStyle="1">
    <w:name w:val="Tabela de Lista 5 Escura - Ênfase 2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1" w:customStyle="1">
    <w:name w:val="Tabela de Lista 5 Escura - Ênfase 3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1" w:customStyle="1">
    <w:name w:val="Tabela de Lista 5 Escura - Ênfase 4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1" w:customStyle="1">
    <w:name w:val="Tabela de Lista 5 Escura - Ênfase 5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1" w:customStyle="1">
    <w:name w:val="Tabela de Lista 5 Escura - Ênfase 6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1" w:customStyle="1">
    <w:name w:val="Tabela de Lista 6 Colorida1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1" w:customStyle="1">
    <w:name w:val="Tabela de Lista 6 Colorida - Ênfase 1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1" w:customStyle="1">
    <w:name w:val="Tabela de Lista 6 Colorida - Ênfase 31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1" w:customStyle="1">
    <w:name w:val="Tabela de Lista 6 Colorida - Ênfase 41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1" w:customStyle="1">
    <w:name w:val="Tabela de Lista 6 Colorida - Ênfase 51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1" w:customStyle="1">
    <w:name w:val="Tabela de Lista 6 Colorida - Ênfase 61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1" w:customStyle="1">
    <w:name w:val="Tabela de Lista 7 Colorida1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1" w:customStyle="1">
    <w:name w:val="Tabela de Lista 7 Colorida - Ênfase 21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1" w:customStyle="1">
    <w:name w:val="Tabela de Lista 7 Colorida - Ênfase 31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1" w:customStyle="1">
    <w:name w:val="Tabela de Lista 7 Colorida - Ênfase 41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1" w:customStyle="1">
    <w:name w:val="Tabela de Lista 7 Colorida - Ênfase 51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1" w:customStyle="1">
    <w:name w:val="Tabela de Lista 7 Colorida - Ênfase 61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6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7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A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TabelaSimples11" w:customStyle="1">
    <w:name w:val="Tabela Simples 1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1" w:customStyle="1">
    <w:name w:val="Tabela Simples 21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1" w:customStyle="1">
    <w:name w:val="Tabela Simples 31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1" w:customStyle="1">
    <w:name w:val="Tabela Simples 41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1" w:customStyle="1">
    <w:name w:val="Tabela Simples 51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styleId="SaudaoChar" w:customStyle="1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1" w:customStyle="1">
    <w:name w:val="Tabela de Grade Clara1"/>
    <w:basedOn w:val="Tabela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styleId="cones" w:customStyle="1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\AppData\Roaming\Microsoft\Templates\Curr&#237;culo%20balanceado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ADBBE31EDD49E9BD66C39C303F56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111FCF-57AC-47FF-83EF-7DE37F60005E}"/>
      </w:docPartPr>
      <w:docPartBody>
        <w:p w:rsidR="00B749BD" w:rsidRDefault="000929FF">
          <w:pPr>
            <w:pStyle w:val="CCADBBE31EDD49E9BD66C39C303F5669"/>
          </w:pPr>
          <w:r w:rsidRPr="002544B1">
            <w:rPr>
              <w:lang w:bidi="pt-BR"/>
            </w:rPr>
            <w:t>Nome</w:t>
          </w:r>
        </w:p>
      </w:docPartBody>
    </w:docPart>
    <w:docPart>
      <w:docPartPr>
        <w:name w:val="8287427244C24B0A88A70E8C7D474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1E3A90-1435-4928-A335-241FBDA18DB1}"/>
      </w:docPartPr>
      <w:docPartBody>
        <w:p w:rsidR="00B749BD" w:rsidRDefault="000929FF">
          <w:pPr>
            <w:pStyle w:val="8287427244C24B0A88A70E8C7D47415F"/>
          </w:pPr>
          <w:r w:rsidRPr="002544B1">
            <w:rPr>
              <w:lang w:bidi="pt-BR"/>
            </w:rPr>
            <w:t>Sobrenome</w:t>
          </w:r>
        </w:p>
      </w:docPartBody>
    </w:docPart>
    <w:docPart>
      <w:docPartPr>
        <w:name w:val="C98DFEBED20547A9A24381D620B246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332FF4-1C5B-43F5-A63F-C87A13880C20}"/>
      </w:docPartPr>
      <w:docPartBody>
        <w:p w:rsidR="00B749BD" w:rsidRDefault="000929FF">
          <w:pPr>
            <w:pStyle w:val="C98DFEBED20547A9A24381D620B2465E"/>
          </w:pPr>
          <w:r w:rsidRPr="002544B1">
            <w:rPr>
              <w:lang w:bidi="pt-BR"/>
            </w:rPr>
            <w:t>Endereço</w:t>
          </w:r>
        </w:p>
      </w:docPartBody>
    </w:docPart>
    <w:docPart>
      <w:docPartPr>
        <w:name w:val="96349A0CBE1140C6AE8BA39C4EE322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6181A-1987-4E12-A14C-698973A9C422}"/>
      </w:docPartPr>
      <w:docPartBody>
        <w:p w:rsidR="00B749BD" w:rsidRDefault="000929FF">
          <w:pPr>
            <w:pStyle w:val="96349A0CBE1140C6AE8BA39C4EE322B6"/>
          </w:pPr>
          <w:r w:rsidRPr="002544B1">
            <w:rPr>
              <w:lang w:bidi="pt-BR"/>
            </w:rPr>
            <w:t>Telefone</w:t>
          </w:r>
        </w:p>
      </w:docPartBody>
    </w:docPart>
    <w:docPart>
      <w:docPartPr>
        <w:name w:val="1F21DD79A44D469492049CB392C849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F7D15-36BC-47F3-B8FF-379D7A9EE99D}"/>
      </w:docPartPr>
      <w:docPartBody>
        <w:p w:rsidR="00B749BD" w:rsidRDefault="000929FF">
          <w:pPr>
            <w:pStyle w:val="1F21DD79A44D469492049CB392C8498B"/>
          </w:pPr>
          <w:r w:rsidRPr="002544B1">
            <w:rPr>
              <w:lang w:bidi="pt-BR"/>
            </w:rPr>
            <w:t>Email</w:t>
          </w:r>
        </w:p>
      </w:docPartBody>
    </w:docPart>
    <w:docPart>
      <w:docPartPr>
        <w:name w:val="34F97D3BDF5A40569E0157F9B1BEA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020C6-7A57-45AC-AF3D-9BA1386C7E2B}"/>
      </w:docPartPr>
      <w:docPartBody>
        <w:p w:rsidR="00B749BD" w:rsidRDefault="000929FF">
          <w:pPr>
            <w:pStyle w:val="34F97D3BDF5A40569E0157F9B1BEA918"/>
          </w:pPr>
          <w:r w:rsidRPr="002544B1">
            <w:rPr>
              <w:lang w:bidi="pt-BR"/>
            </w:rPr>
            <w:t>Habilidades</w:t>
          </w:r>
        </w:p>
      </w:docPartBody>
    </w:docPart>
    <w:docPart>
      <w:docPartPr>
        <w:name w:val="1FA9271F5D944AA28E9010CBC5938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B6D1-E03D-4C0A-A882-C00ED61D60AC}"/>
      </w:docPartPr>
      <w:docPartBody>
        <w:p w:rsidR="00B749BD" w:rsidRDefault="000929FF">
          <w:pPr>
            <w:pStyle w:val="1FA9271F5D944AA28E9010CBC593831E"/>
          </w:pPr>
          <w:r w:rsidRPr="002544B1">
            <w:rPr>
              <w:lang w:bidi="pt-BR"/>
            </w:rPr>
            <w:t>Experiência</w:t>
          </w:r>
        </w:p>
      </w:docPartBody>
    </w:docPart>
    <w:docPart>
      <w:docPartPr>
        <w:name w:val="B347B8796994431884C648A9388564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CB5ED0-2481-4586-839F-E1D0AFA1282A}"/>
      </w:docPartPr>
      <w:docPartBody>
        <w:p w:rsidR="00B749BD" w:rsidRDefault="000929FF">
          <w:pPr>
            <w:pStyle w:val="B347B8796994431884C648A9388564E6"/>
          </w:pPr>
          <w:r w:rsidRPr="002544B1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9FF"/>
    <w:rsid w:val="00074BC7"/>
    <w:rsid w:val="000929FF"/>
    <w:rsid w:val="009150EA"/>
    <w:rsid w:val="00B608C4"/>
    <w:rsid w:val="00B7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DBBE31EDD49E9BD66C39C303F5669">
    <w:name w:val="CCADBBE31EDD49E9BD66C39C303F5669"/>
  </w:style>
  <w:style w:type="paragraph" w:customStyle="1" w:styleId="8287427244C24B0A88A70E8C7D47415F">
    <w:name w:val="8287427244C24B0A88A70E8C7D47415F"/>
  </w:style>
  <w:style w:type="paragraph" w:customStyle="1" w:styleId="C98DFEBED20547A9A24381D620B2465E">
    <w:name w:val="C98DFEBED20547A9A24381D620B2465E"/>
  </w:style>
  <w:style w:type="paragraph" w:customStyle="1" w:styleId="96349A0CBE1140C6AE8BA39C4EE322B6">
    <w:name w:val="96349A0CBE1140C6AE8BA39C4EE322B6"/>
  </w:style>
  <w:style w:type="paragraph" w:customStyle="1" w:styleId="1F21DD79A44D469492049CB392C8498B">
    <w:name w:val="1F21DD79A44D469492049CB392C8498B"/>
  </w:style>
  <w:style w:type="paragraph" w:customStyle="1" w:styleId="69DDBB0B845F44B89C515C8D04502A25">
    <w:name w:val="69DDBB0B845F44B89C515C8D04502A25"/>
  </w:style>
  <w:style w:type="paragraph" w:customStyle="1" w:styleId="E84A317CECCA4C90AF4ECA3405ADB7A6">
    <w:name w:val="E84A317CECCA4C90AF4ECA3405ADB7A6"/>
  </w:style>
  <w:style w:type="paragraph" w:customStyle="1" w:styleId="CBD9A7D6E5744C17854787E85D897AFB">
    <w:name w:val="CBD9A7D6E5744C17854787E85D897AFB"/>
  </w:style>
  <w:style w:type="paragraph" w:customStyle="1" w:styleId="34F97D3BDF5A40569E0157F9B1BEA918">
    <w:name w:val="34F97D3BDF5A40569E0157F9B1BEA918"/>
  </w:style>
  <w:style w:type="paragraph" w:customStyle="1" w:styleId="D86D3D38810443F6845E21A4D3066EB9">
    <w:name w:val="D86D3D38810443F6845E21A4D3066EB9"/>
  </w:style>
  <w:style w:type="paragraph" w:customStyle="1" w:styleId="B7DC990F01684EE4B3E9CCFE89C7233E">
    <w:name w:val="B7DC990F01684EE4B3E9CCFE89C7233E"/>
  </w:style>
  <w:style w:type="paragraph" w:customStyle="1" w:styleId="917CB83C243442068DC15B61F88D6A45">
    <w:name w:val="917CB83C243442068DC15B61F88D6A45"/>
  </w:style>
  <w:style w:type="paragraph" w:customStyle="1" w:styleId="99155868E00A424BAB0AFAEE428DD887">
    <w:name w:val="99155868E00A424BAB0AFAEE428DD887"/>
  </w:style>
  <w:style w:type="paragraph" w:customStyle="1" w:styleId="C9CEAF63970E4F5690375809D1EC37FD">
    <w:name w:val="C9CEAF63970E4F5690375809D1EC37FD"/>
  </w:style>
  <w:style w:type="paragraph" w:customStyle="1" w:styleId="1FA9271F5D944AA28E9010CBC593831E">
    <w:name w:val="1FA9271F5D944AA28E9010CBC593831E"/>
  </w:style>
  <w:style w:type="paragraph" w:customStyle="1" w:styleId="1A22CE6488FF444C94B969488EC581E7">
    <w:name w:val="1A22CE6488FF444C94B969488EC581E7"/>
  </w:style>
  <w:style w:type="paragraph" w:customStyle="1" w:styleId="4F6183CE7D6C47B2A208F2E21F437EBE">
    <w:name w:val="4F6183CE7D6C47B2A208F2E21F437EBE"/>
  </w:style>
  <w:style w:type="paragraph" w:customStyle="1" w:styleId="D181CE755ECA489CA9087B50A5ECE33B">
    <w:name w:val="D181CE755ECA489CA9087B50A5ECE33B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A8604FC27FB4BBAA232AC19745CE867">
    <w:name w:val="1A8604FC27FB4BBAA232AC19745CE867"/>
  </w:style>
  <w:style w:type="paragraph" w:customStyle="1" w:styleId="8819A14E8B01430E925D313C15958389">
    <w:name w:val="8819A14E8B01430E925D313C15958389"/>
  </w:style>
  <w:style w:type="paragraph" w:customStyle="1" w:styleId="7E3608C377D94E7295CABB43CDEBBFD1">
    <w:name w:val="7E3608C377D94E7295CABB43CDEBBFD1"/>
  </w:style>
  <w:style w:type="paragraph" w:customStyle="1" w:styleId="8B261947C4DA4D7283CB9B0F6DC4F9BD">
    <w:name w:val="8B261947C4DA4D7283CB9B0F6DC4F9BD"/>
  </w:style>
  <w:style w:type="paragraph" w:customStyle="1" w:styleId="0ABCF27727D241D49DDA63C1ACC41AA9">
    <w:name w:val="0ABCF27727D241D49DDA63C1ACC41AA9"/>
  </w:style>
  <w:style w:type="paragraph" w:customStyle="1" w:styleId="40255B90832244E891509FD4D8252A1B">
    <w:name w:val="40255B90832244E891509FD4D8252A1B"/>
  </w:style>
  <w:style w:type="paragraph" w:customStyle="1" w:styleId="0846F285927948708BA63821970175E2">
    <w:name w:val="0846F285927948708BA63821970175E2"/>
  </w:style>
  <w:style w:type="paragraph" w:customStyle="1" w:styleId="B347B8796994431884C648A9388564E6">
    <w:name w:val="B347B8796994431884C648A9388564E6"/>
  </w:style>
  <w:style w:type="paragraph" w:customStyle="1" w:styleId="016DC8C3B3E74B18A24BDEBA0C9F5836">
    <w:name w:val="016DC8C3B3E74B18A24BDEBA0C9F5836"/>
  </w:style>
  <w:style w:type="paragraph" w:customStyle="1" w:styleId="1751784C5FC94A80B75E6C088712533F">
    <w:name w:val="1751784C5FC94A80B75E6C088712533F"/>
  </w:style>
  <w:style w:type="paragraph" w:customStyle="1" w:styleId="C0ADDBBC451C48EA88880BA603E0ADA7">
    <w:name w:val="C0ADDBBC451C48EA88880BA603E0ADA7"/>
  </w:style>
  <w:style w:type="paragraph" w:customStyle="1" w:styleId="172F080BD2A048D7BDB6D10EE856A3A9">
    <w:name w:val="172F080BD2A048D7BDB6D10EE856A3A9"/>
  </w:style>
  <w:style w:type="paragraph" w:customStyle="1" w:styleId="0804CE9259B9410F9B78DFBA29B3F572">
    <w:name w:val="0804CE9259B9410F9B78DFBA29B3F572"/>
  </w:style>
  <w:style w:type="paragraph" w:customStyle="1" w:styleId="78B18206D543418DABCC2FC2264E8221">
    <w:name w:val="78B18206D543418DABCC2FC2264E8221"/>
  </w:style>
  <w:style w:type="paragraph" w:customStyle="1" w:styleId="B20CCAA9BDF84FE2B000E36A8CBDFCAA">
    <w:name w:val="B20CCAA9BDF84FE2B000E36A8CBDFCAA"/>
  </w:style>
  <w:style w:type="paragraph" w:customStyle="1" w:styleId="CC96C9AAA16444C09FDED8285B407C9A">
    <w:name w:val="CC96C9AAA16444C09FDED8285B407C9A"/>
  </w:style>
  <w:style w:type="paragraph" w:customStyle="1" w:styleId="687A61BE86684FAF8D1FBFD250153677">
    <w:name w:val="687A61BE86684FAF8D1FBFD250153677"/>
  </w:style>
  <w:style w:type="paragraph" w:customStyle="1" w:styleId="4516EFCE5BDD4DA5BA293807899AC06F">
    <w:name w:val="4516EFCE5BDD4DA5BA293807899AC06F"/>
  </w:style>
  <w:style w:type="paragraph" w:customStyle="1" w:styleId="17CEA6C74D874FF4BCD24278C8158AFA">
    <w:name w:val="17CEA6C74D874FF4BCD24278C8158AFA"/>
  </w:style>
  <w:style w:type="paragraph" w:customStyle="1" w:styleId="7773DE15C6A44B86A1844DA790ECCCE8">
    <w:name w:val="7773DE15C6A44B86A1844DA790ECC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Willian</Abstract>
  <CompanyAddress>Rua Humberto Busato, 342, Ap 407 A</CompanyAddress>
  <CompanyPhone>(49) 988296922</CompanyPhone>
  <CompanyFax/>
  <CompanyEmail>willianschaitel@live.com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44BA81-77E8-43B1-81BA-5EBAC64153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balanceado (Design moderno).dotx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Willian</dc:creator>
  <keywords/>
  <dc:description/>
  <lastModifiedBy>Willian Schaitel</lastModifiedBy>
  <revision>6</revision>
  <dcterms:created xsi:type="dcterms:W3CDTF">2018-02-26T16:12:00.0000000Z</dcterms:created>
  <dcterms:modified xsi:type="dcterms:W3CDTF">2019-01-21T21:42:55.2901634Z</dcterms:modified>
  <category>Schaitel</category>
</coreProperties>
</file>